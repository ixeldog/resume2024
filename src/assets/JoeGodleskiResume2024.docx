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54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2610"/>
        <w:gridCol w:w="1890"/>
        <w:gridCol w:w="540"/>
        <w:gridCol w:w="2420"/>
      </w:tblGrid>
      <w:tr w:rsidR="004A2532" w:rsidRPr="005E3108" w14:paraId="24222D14" w14:textId="77777777" w:rsidTr="00F9057D">
        <w:trPr>
          <w:trHeight w:val="900"/>
        </w:trPr>
        <w:tc>
          <w:tcPr>
            <w:tcW w:w="6390" w:type="dxa"/>
            <w:gridSpan w:val="3"/>
            <w:tcBorders>
              <w:bottom w:val="single" w:sz="24" w:space="0" w:color="008557" w:themeColor="accent3" w:themeTint="E6"/>
            </w:tcBorders>
          </w:tcPr>
          <w:p w14:paraId="6761E02D" w14:textId="77777777" w:rsidR="004A2532" w:rsidRDefault="004A2532" w:rsidP="00064087">
            <w:pPr>
              <w:pStyle w:val="Title-Green"/>
            </w:pPr>
            <w:r>
              <w:t>Joe Godleski</w:t>
            </w:r>
          </w:p>
          <w:p w14:paraId="30E20932" w14:textId="77777777" w:rsidR="004A2532" w:rsidRPr="005E3108" w:rsidRDefault="004A2532" w:rsidP="00064087">
            <w:pPr>
              <w:pStyle w:val="GreenText"/>
            </w:pPr>
            <w:r>
              <w:t>Full-stack web application developer</w:t>
            </w:r>
          </w:p>
          <w:p w14:paraId="6A879DC0" w14:textId="77777777" w:rsidR="004A2532" w:rsidRPr="009E4BA6" w:rsidRDefault="004A2532" w:rsidP="00064087"/>
        </w:tc>
        <w:tc>
          <w:tcPr>
            <w:tcW w:w="2960" w:type="dxa"/>
            <w:gridSpan w:val="2"/>
            <w:tcBorders>
              <w:bottom w:val="single" w:sz="24" w:space="0" w:color="008557" w:themeColor="accent3" w:themeTint="E6"/>
            </w:tcBorders>
          </w:tcPr>
          <w:p w14:paraId="6FBBBFBD" w14:textId="77777777" w:rsidR="004A2532" w:rsidRPr="005E3108" w:rsidRDefault="004A2532" w:rsidP="00064087">
            <w:pPr>
              <w:pStyle w:val="GreenText"/>
              <w:jc w:val="right"/>
            </w:pPr>
            <w:r>
              <w:t>Atlanta, Georgia</w:t>
            </w:r>
            <w:r w:rsidRPr="005E3108">
              <w:t xml:space="preserve"> </w:t>
            </w:r>
          </w:p>
          <w:p w14:paraId="10B7B292" w14:textId="77777777" w:rsidR="004A2532" w:rsidRPr="005E3108" w:rsidRDefault="004A2532" w:rsidP="00064087">
            <w:pPr>
              <w:pStyle w:val="GreenText"/>
              <w:jc w:val="right"/>
            </w:pPr>
            <w:r>
              <w:t>ixeldog@gmail.com</w:t>
            </w:r>
          </w:p>
          <w:p w14:paraId="724A36B8" w14:textId="77777777" w:rsidR="004A2532" w:rsidRPr="005E3108" w:rsidRDefault="004A2532" w:rsidP="00064087">
            <w:pPr>
              <w:jc w:val="right"/>
            </w:pPr>
          </w:p>
        </w:tc>
      </w:tr>
      <w:tr w:rsidR="004A2532" w14:paraId="7248BED4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4E281209" w14:textId="77777777" w:rsidR="004A2532" w:rsidRPr="00F9057D" w:rsidRDefault="004A2532" w:rsidP="00064087">
            <w:pPr>
              <w:pStyle w:val="Heading1-Green"/>
              <w:rPr>
                <w:sz w:val="28"/>
                <w:szCs w:val="28"/>
              </w:rPr>
            </w:pPr>
            <w:r w:rsidRPr="00F9057D">
              <w:rPr>
                <w:sz w:val="28"/>
                <w:szCs w:val="28"/>
              </w:rPr>
              <w:t>About me</w:t>
            </w:r>
          </w:p>
        </w:tc>
      </w:tr>
      <w:tr w:rsidR="004A2532" w14:paraId="16EAAB1B" w14:textId="77777777" w:rsidTr="00F9057D">
        <w:trPr>
          <w:trHeight w:val="2412"/>
        </w:trPr>
        <w:tc>
          <w:tcPr>
            <w:tcW w:w="9350" w:type="dxa"/>
            <w:gridSpan w:val="5"/>
            <w:tcBorders>
              <w:bottom w:val="single" w:sz="24" w:space="0" w:color="008557" w:themeColor="accent3" w:themeTint="E6"/>
            </w:tcBorders>
          </w:tcPr>
          <w:p w14:paraId="1EE30091" w14:textId="7326C109" w:rsidR="004A2532" w:rsidRDefault="004A2532" w:rsidP="00064087">
            <w:r>
              <w:t>I'm a full-stack web application developer based in Atlanta, Georgia with over 15 years of experience</w:t>
            </w:r>
            <w:r w:rsidR="00EF6169">
              <w:t>, and a</w:t>
            </w:r>
            <w:r>
              <w:t>m looking for a fully remote, full-stack, senior level position.</w:t>
            </w:r>
          </w:p>
          <w:p w14:paraId="41FB82F9" w14:textId="7C69873A" w:rsidR="004A2532" w:rsidRDefault="004A2532" w:rsidP="00064087">
            <w:r>
              <w:t xml:space="preserve">The first half of my career was spent with a Medical software company, </w:t>
            </w:r>
            <w:r w:rsidR="002C6890">
              <w:t>and</w:t>
            </w:r>
            <w:r>
              <w:t xml:space="preserve"> the second half with a Field Services</w:t>
            </w:r>
            <w:r w:rsidR="002C6890">
              <w:t xml:space="preserve"> (HVAC, electrical, plumbing, …)</w:t>
            </w:r>
            <w:r>
              <w:t xml:space="preserve"> </w:t>
            </w:r>
            <w:r w:rsidR="009424AE">
              <w:t xml:space="preserve">management </w:t>
            </w:r>
            <w:r>
              <w:t>software company. In both instances I started on very small teams with a variety of responsibilities before</w:t>
            </w:r>
            <w:r w:rsidR="00AA1816">
              <w:t xml:space="preserve"> eventually</w:t>
            </w:r>
            <w:r>
              <w:t xml:space="preserve"> moving to larger</w:t>
            </w:r>
            <w:r w:rsidR="00EF6169">
              <w:t xml:space="preserve"> </w:t>
            </w:r>
            <w:r>
              <w:t>teams</w:t>
            </w:r>
            <w:r w:rsidR="00EF6169">
              <w:t xml:space="preserve"> with more formalized duties and practices</w:t>
            </w:r>
            <w:r>
              <w:t xml:space="preserve">. The first position </w:t>
            </w:r>
            <w:r w:rsidR="009424AE">
              <w:t xml:space="preserve">and the first couple years at my current company </w:t>
            </w:r>
            <w:r>
              <w:t>w</w:t>
            </w:r>
            <w:r w:rsidR="009424AE">
              <w:t>ere</w:t>
            </w:r>
            <w:r>
              <w:t xml:space="preserve"> generally evenly split between front and backend work, </w:t>
            </w:r>
            <w:r w:rsidR="001942D3">
              <w:t xml:space="preserve">but </w:t>
            </w:r>
            <w:r w:rsidR="00B906AE">
              <w:t>more recently my</w:t>
            </w:r>
            <w:r>
              <w:t xml:space="preserve"> work has leaned towards backend integrations</w:t>
            </w:r>
            <w:r w:rsidR="004D6D56">
              <w:t>.</w:t>
            </w:r>
          </w:p>
          <w:p w14:paraId="0C71CF9F" w14:textId="390B6B70" w:rsidR="004A6B51" w:rsidRPr="00F9057D" w:rsidRDefault="004A2532" w:rsidP="00064087">
            <w:r>
              <w:t xml:space="preserve">Please visit my website, </w:t>
            </w:r>
            <w:hyperlink r:id="rId11" w:history="1">
              <w:r w:rsidRPr="00C12051">
                <w:rPr>
                  <w:rStyle w:val="Hyperlink"/>
                </w:rPr>
                <w:t>www.ixeldog.com</w:t>
              </w:r>
            </w:hyperlink>
            <w:r>
              <w:t xml:space="preserve">, </w:t>
            </w:r>
            <w:r w:rsidR="00F638C0">
              <w:t xml:space="preserve">self-hosted in Azure </w:t>
            </w:r>
            <w:r w:rsidR="003D1873" w:rsidRPr="003D1873">
              <w:t>using a Docker Container</w:t>
            </w:r>
            <w:r w:rsidR="003D1873">
              <w:t xml:space="preserve"> </w:t>
            </w:r>
            <w:r w:rsidR="00F638C0">
              <w:t xml:space="preserve">with GitHub CI/CD, </w:t>
            </w:r>
            <w:r>
              <w:t xml:space="preserve">for an interactive resume with more information, and </w:t>
            </w:r>
            <w:hyperlink r:id="rId12" w:history="1">
              <w:r w:rsidRPr="00C12051">
                <w:rPr>
                  <w:rStyle w:val="Hyperlink"/>
                </w:rPr>
                <w:t>https://github.com/ixeldog/resume2024</w:t>
              </w:r>
            </w:hyperlink>
            <w:r>
              <w:t xml:space="preserve"> to see the code behind the website.</w:t>
            </w:r>
          </w:p>
          <w:p w14:paraId="2D5E54DF" w14:textId="77777777" w:rsidR="004A2532" w:rsidRPr="00F9057D" w:rsidRDefault="004A2532" w:rsidP="00064087">
            <w:pPr>
              <w:rPr>
                <w:sz w:val="16"/>
                <w:szCs w:val="16"/>
              </w:rPr>
            </w:pPr>
          </w:p>
        </w:tc>
      </w:tr>
      <w:tr w:rsidR="004A2532" w14:paraId="43E8FB72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43B2F836" w14:textId="77777777" w:rsidR="004A2532" w:rsidRDefault="004A2532" w:rsidP="00064087">
            <w:pPr>
              <w:pStyle w:val="Heading1-Green"/>
            </w:pPr>
            <w:r>
              <w:t>Frontend skills</w:t>
            </w:r>
          </w:p>
        </w:tc>
      </w:tr>
      <w:tr w:rsidR="004A2532" w14:paraId="043FD6C8" w14:textId="77777777" w:rsidTr="00064087">
        <w:tc>
          <w:tcPr>
            <w:tcW w:w="1890" w:type="dxa"/>
            <w:tcBorders>
              <w:bottom w:val="single" w:sz="24" w:space="0" w:color="008557" w:themeColor="accent3" w:themeTint="E6"/>
            </w:tcBorders>
          </w:tcPr>
          <w:p w14:paraId="5C03175C" w14:textId="77777777" w:rsidR="004A2532" w:rsidRDefault="004A2532" w:rsidP="00064087">
            <w:pPr>
              <w:pStyle w:val="ListBullet-Green"/>
            </w:pPr>
            <w:r>
              <w:t>Vue 2</w:t>
            </w:r>
          </w:p>
          <w:p w14:paraId="7DA4012E" w14:textId="0E34661E" w:rsidR="004A2532" w:rsidRDefault="00873F2D" w:rsidP="00064087">
            <w:pPr>
              <w:pStyle w:val="ListBullet-Green"/>
            </w:pPr>
            <w:r>
              <w:t>Angular 17</w:t>
            </w:r>
          </w:p>
          <w:p w14:paraId="17CE3CF9" w14:textId="77777777" w:rsidR="004A2532" w:rsidRDefault="004A2532" w:rsidP="00064087"/>
        </w:tc>
        <w:tc>
          <w:tcPr>
            <w:tcW w:w="2610" w:type="dxa"/>
            <w:tcBorders>
              <w:bottom w:val="single" w:sz="24" w:space="0" w:color="008557" w:themeColor="accent3" w:themeTint="E6"/>
            </w:tcBorders>
          </w:tcPr>
          <w:p w14:paraId="5E05C84A" w14:textId="77777777" w:rsidR="004A2532" w:rsidRDefault="004A2532" w:rsidP="00064087">
            <w:pPr>
              <w:pStyle w:val="ListBullet-Green"/>
            </w:pPr>
            <w:r>
              <w:t>JavaScript/TypeScript</w:t>
            </w:r>
          </w:p>
          <w:p w14:paraId="1EE1A2B1" w14:textId="11271696" w:rsidR="004A2532" w:rsidRDefault="006B03C1" w:rsidP="00064087">
            <w:pPr>
              <w:pStyle w:val="ListBullet-Green"/>
            </w:pPr>
            <w:r>
              <w:t>jQuery</w:t>
            </w:r>
          </w:p>
        </w:tc>
        <w:tc>
          <w:tcPr>
            <w:tcW w:w="2430" w:type="dxa"/>
            <w:gridSpan w:val="2"/>
            <w:tcBorders>
              <w:bottom w:val="single" w:sz="24" w:space="0" w:color="008557" w:themeColor="accent3" w:themeTint="E6"/>
            </w:tcBorders>
          </w:tcPr>
          <w:p w14:paraId="512B11AE" w14:textId="7F08B9A4" w:rsidR="004A2532" w:rsidRDefault="004A2532" w:rsidP="00064087">
            <w:pPr>
              <w:pStyle w:val="ListBullet-Green"/>
            </w:pPr>
            <w:r>
              <w:t>HTML</w:t>
            </w:r>
            <w:r w:rsidR="00873F2D">
              <w:t>/CSS/SASS</w:t>
            </w:r>
          </w:p>
          <w:p w14:paraId="7C520E95" w14:textId="7E516F70" w:rsidR="004A2532" w:rsidRDefault="006B03C1" w:rsidP="00064087">
            <w:pPr>
              <w:pStyle w:val="ListBullet-Green"/>
            </w:pPr>
            <w:r>
              <w:t>NPM/Webpack</w:t>
            </w:r>
          </w:p>
        </w:tc>
        <w:tc>
          <w:tcPr>
            <w:tcW w:w="2420" w:type="dxa"/>
            <w:tcBorders>
              <w:bottom w:val="single" w:sz="24" w:space="0" w:color="008557" w:themeColor="accent3" w:themeTint="E6"/>
            </w:tcBorders>
          </w:tcPr>
          <w:p w14:paraId="73066A2E" w14:textId="4C4C21CE" w:rsidR="004A2532" w:rsidRDefault="00873F2D" w:rsidP="00064087">
            <w:pPr>
              <w:pStyle w:val="ListBullet-Green"/>
            </w:pPr>
            <w:r>
              <w:t>React 15</w:t>
            </w:r>
          </w:p>
          <w:p w14:paraId="582450E2" w14:textId="7E4F4D7D" w:rsidR="004A2532" w:rsidRDefault="005F3608" w:rsidP="00064087">
            <w:pPr>
              <w:pStyle w:val="ListBullet-Green"/>
            </w:pPr>
            <w:r>
              <w:t>REST</w:t>
            </w:r>
            <w:r w:rsidR="005B1FEA">
              <w:t xml:space="preserve"> API</w:t>
            </w:r>
          </w:p>
        </w:tc>
      </w:tr>
      <w:tr w:rsidR="004A2532" w14:paraId="6ECA5C72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201F609E" w14:textId="77777777" w:rsidR="004A2532" w:rsidRDefault="004A2532" w:rsidP="00064087">
            <w:pPr>
              <w:pStyle w:val="Heading1-Green"/>
            </w:pPr>
            <w:r>
              <w:t>backend skills</w:t>
            </w:r>
          </w:p>
        </w:tc>
      </w:tr>
      <w:tr w:rsidR="004A2532" w14:paraId="19966B06" w14:textId="77777777" w:rsidTr="00064087">
        <w:trPr>
          <w:trHeight w:val="945"/>
        </w:trPr>
        <w:tc>
          <w:tcPr>
            <w:tcW w:w="1890" w:type="dxa"/>
            <w:tcBorders>
              <w:bottom w:val="single" w:sz="24" w:space="0" w:color="008557" w:themeColor="accent3" w:themeTint="E6"/>
            </w:tcBorders>
          </w:tcPr>
          <w:p w14:paraId="64497374" w14:textId="77777777" w:rsidR="004A2532" w:rsidRDefault="004A2532" w:rsidP="00064087">
            <w:pPr>
              <w:pStyle w:val="ListBullet-Green"/>
            </w:pPr>
            <w:r>
              <w:t>C#</w:t>
            </w:r>
          </w:p>
          <w:p w14:paraId="1E1390DC" w14:textId="7973687A" w:rsidR="004A2532" w:rsidRDefault="00E073AC" w:rsidP="00064087">
            <w:pPr>
              <w:pStyle w:val="ListBullet-Green"/>
            </w:pPr>
            <w:r>
              <w:t>SQL Server</w:t>
            </w:r>
          </w:p>
          <w:p w14:paraId="08156D36" w14:textId="5B51E9EB" w:rsidR="004B7D5B" w:rsidRDefault="00FE4A21" w:rsidP="00064087">
            <w:pPr>
              <w:pStyle w:val="ListBullet-Green"/>
            </w:pPr>
            <w:r>
              <w:t>Azure</w:t>
            </w:r>
          </w:p>
          <w:p w14:paraId="70DF14A9" w14:textId="6E0C42E2" w:rsidR="00F9057D" w:rsidRDefault="00F9057D" w:rsidP="00F9057D">
            <w:pPr>
              <w:pStyle w:val="ListBullet-Green"/>
              <w:numPr>
                <w:ilvl w:val="0"/>
                <w:numId w:val="0"/>
              </w:numPr>
              <w:ind w:left="360"/>
            </w:pPr>
          </w:p>
        </w:tc>
        <w:tc>
          <w:tcPr>
            <w:tcW w:w="2610" w:type="dxa"/>
            <w:tcBorders>
              <w:bottom w:val="single" w:sz="24" w:space="0" w:color="008557" w:themeColor="accent3" w:themeTint="E6"/>
            </w:tcBorders>
          </w:tcPr>
          <w:p w14:paraId="39288A56" w14:textId="15A28185" w:rsidR="004A2532" w:rsidRDefault="004A2532" w:rsidP="00064087">
            <w:pPr>
              <w:pStyle w:val="ListBullet-Green"/>
            </w:pPr>
            <w:r>
              <w:t>SQL</w:t>
            </w:r>
          </w:p>
          <w:p w14:paraId="634FD14B" w14:textId="36C18D39" w:rsidR="004A2532" w:rsidRDefault="00E073AC" w:rsidP="00064087">
            <w:pPr>
              <w:pStyle w:val="ListBullet-Green"/>
            </w:pPr>
            <w:r>
              <w:t>Cosmos DB</w:t>
            </w:r>
          </w:p>
          <w:p w14:paraId="54515103" w14:textId="6FDB9177" w:rsidR="004B7D5B" w:rsidRDefault="0046407A" w:rsidP="00064087">
            <w:pPr>
              <w:pStyle w:val="ListBullet-Green"/>
            </w:pPr>
            <w:r>
              <w:t>Microservices</w:t>
            </w:r>
          </w:p>
          <w:p w14:paraId="081D121A" w14:textId="77777777" w:rsidR="004A2532" w:rsidRDefault="004A2532" w:rsidP="00064087"/>
        </w:tc>
        <w:tc>
          <w:tcPr>
            <w:tcW w:w="2430" w:type="dxa"/>
            <w:gridSpan w:val="2"/>
            <w:tcBorders>
              <w:bottom w:val="single" w:sz="24" w:space="0" w:color="008557" w:themeColor="accent3" w:themeTint="E6"/>
            </w:tcBorders>
          </w:tcPr>
          <w:p w14:paraId="5E4C197B" w14:textId="5493D2BF" w:rsidR="004A2532" w:rsidRDefault="00E073AC" w:rsidP="00064087">
            <w:pPr>
              <w:pStyle w:val="ListBullet-Green"/>
            </w:pPr>
            <w:r>
              <w:t>Java</w:t>
            </w:r>
          </w:p>
          <w:p w14:paraId="20B97A2A" w14:textId="635B516E" w:rsidR="004A2532" w:rsidRDefault="00E073AC" w:rsidP="00064087">
            <w:pPr>
              <w:pStyle w:val="ListBullet-Green"/>
            </w:pPr>
            <w:r>
              <w:t>Oracle</w:t>
            </w:r>
          </w:p>
          <w:p w14:paraId="287A59B4" w14:textId="5C5E1F44" w:rsidR="004B7D5B" w:rsidRDefault="00FE4A21" w:rsidP="00064087">
            <w:pPr>
              <w:pStyle w:val="ListBullet-Green"/>
            </w:pPr>
            <w:r>
              <w:t>Event driven design</w:t>
            </w:r>
          </w:p>
        </w:tc>
        <w:tc>
          <w:tcPr>
            <w:tcW w:w="2420" w:type="dxa"/>
            <w:tcBorders>
              <w:bottom w:val="single" w:sz="24" w:space="0" w:color="008557" w:themeColor="accent3" w:themeTint="E6"/>
            </w:tcBorders>
          </w:tcPr>
          <w:p w14:paraId="78D015F2" w14:textId="1CCBEA35" w:rsidR="004A2532" w:rsidRDefault="00636E9E" w:rsidP="00064087">
            <w:pPr>
              <w:pStyle w:val="ListBullet-Green"/>
            </w:pPr>
            <w:r>
              <w:t>Docker</w:t>
            </w:r>
          </w:p>
          <w:p w14:paraId="1DFB5B7A" w14:textId="55074C59" w:rsidR="004A2532" w:rsidRDefault="00E073AC" w:rsidP="00064087">
            <w:pPr>
              <w:pStyle w:val="ListBullet-Green"/>
            </w:pPr>
            <w:r>
              <w:t>MySQL</w:t>
            </w:r>
          </w:p>
          <w:p w14:paraId="6EDFC506" w14:textId="1A24332F" w:rsidR="004B7D5B" w:rsidRDefault="00CA54A1" w:rsidP="00064087">
            <w:pPr>
              <w:pStyle w:val="ListBullet-Green"/>
            </w:pPr>
            <w:r>
              <w:t>Node.js</w:t>
            </w:r>
          </w:p>
        </w:tc>
      </w:tr>
      <w:tr w:rsidR="004A2532" w14:paraId="6BDD2299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3A9471C3" w14:textId="77777777" w:rsidR="004A2532" w:rsidRDefault="00000000" w:rsidP="00064087">
            <w:pPr>
              <w:pStyle w:val="Heading1-Green"/>
            </w:pPr>
            <w:sdt>
              <w:sdtPr>
                <w:id w:val="1315680021"/>
                <w:placeholder>
                  <w:docPart w:val="8C1A9290FA0648A68D7D2ACC3A020B88"/>
                </w:placeholder>
                <w:temporary/>
                <w:showingPlcHdr/>
                <w15:appearance w15:val="hidden"/>
              </w:sdtPr>
              <w:sdtContent>
                <w:r w:rsidR="004A2532">
                  <w:t>Experience</w:t>
                </w:r>
              </w:sdtContent>
            </w:sdt>
          </w:p>
        </w:tc>
      </w:tr>
      <w:tr w:rsidR="004A2532" w14:paraId="774BE1C6" w14:textId="77777777" w:rsidTr="00064087">
        <w:tc>
          <w:tcPr>
            <w:tcW w:w="6390" w:type="dxa"/>
            <w:gridSpan w:val="3"/>
          </w:tcPr>
          <w:p w14:paraId="1D8542D7" w14:textId="682BE0FA" w:rsidR="004A2532" w:rsidRDefault="004A2532" w:rsidP="00064087">
            <w:pPr>
              <w:pStyle w:val="Heading2"/>
            </w:pPr>
            <w:r>
              <w:t>FieldEdge</w:t>
            </w:r>
            <w:r w:rsidR="004B7D5B">
              <w:t xml:space="preserve"> </w:t>
            </w:r>
            <w:r w:rsidR="004B7D5B" w:rsidRPr="008A1B27">
              <w:rPr>
                <w:b w:val="0"/>
                <w:bCs/>
              </w:rPr>
              <w:t>– Senior Software Engineer</w:t>
            </w:r>
          </w:p>
        </w:tc>
        <w:tc>
          <w:tcPr>
            <w:tcW w:w="2960" w:type="dxa"/>
            <w:gridSpan w:val="2"/>
          </w:tcPr>
          <w:p w14:paraId="1C62044E" w14:textId="77777777" w:rsidR="004A2532" w:rsidRDefault="004A2532" w:rsidP="00064087">
            <w:pPr>
              <w:pStyle w:val="Heading2"/>
              <w:jc w:val="right"/>
            </w:pPr>
            <w:r>
              <w:t>2017 - Current</w:t>
            </w:r>
          </w:p>
        </w:tc>
      </w:tr>
      <w:tr w:rsidR="004A2532" w14:paraId="4AEA7D7A" w14:textId="77777777" w:rsidTr="00064087">
        <w:trPr>
          <w:trHeight w:val="360"/>
        </w:trPr>
        <w:tc>
          <w:tcPr>
            <w:tcW w:w="9350" w:type="dxa"/>
            <w:gridSpan w:val="5"/>
          </w:tcPr>
          <w:p w14:paraId="35216709" w14:textId="77777777" w:rsidR="004A2532" w:rsidRDefault="004A2532" w:rsidP="00064087">
            <w:r>
              <w:t>Primary responsibilities were extending and maintaining FieldEdge Web, a web application using SQL Server, C#, and Knockout JS frontend library. Migration from Knockout to Vue 2 is almost complete.</w:t>
            </w:r>
          </w:p>
          <w:p w14:paraId="5D7A92B8" w14:textId="77777777" w:rsidR="004A2532" w:rsidRDefault="004A2532" w:rsidP="00064087">
            <w:r>
              <w:t>I also worked on integrations for payments (Clearent and Payroc), electronic signatures (Docusign), and proposals and live costs (Enterprise Selling Solutions).</w:t>
            </w:r>
          </w:p>
          <w:p w14:paraId="7A576016" w14:textId="57C7CBAA" w:rsidR="002A3BF6" w:rsidRPr="00565B06" w:rsidRDefault="002A3BF6" w:rsidP="00064087">
            <w:r>
              <w:t>My recent responsibilities have also included helping Principal engineers coordinate and complete projects and mentoring new junior engineers.</w:t>
            </w:r>
          </w:p>
          <w:p w14:paraId="425B7D80" w14:textId="77777777" w:rsidR="004A2532" w:rsidRDefault="004A2532" w:rsidP="00064087"/>
        </w:tc>
      </w:tr>
      <w:tr w:rsidR="004A2532" w14:paraId="0A4D2B27" w14:textId="77777777" w:rsidTr="00064087">
        <w:trPr>
          <w:trHeight w:val="80"/>
        </w:trPr>
        <w:tc>
          <w:tcPr>
            <w:tcW w:w="6390" w:type="dxa"/>
            <w:gridSpan w:val="3"/>
          </w:tcPr>
          <w:p w14:paraId="20DC9354" w14:textId="00187AF9" w:rsidR="004A2532" w:rsidRDefault="004A2532" w:rsidP="00064087">
            <w:pPr>
              <w:pStyle w:val="Heading2"/>
            </w:pPr>
            <w:r>
              <w:t>Surgical Information Systems</w:t>
            </w:r>
            <w:r w:rsidR="004B7D5B">
              <w:t xml:space="preserve"> </w:t>
            </w:r>
            <w:r w:rsidR="004B7D5B" w:rsidRPr="008A1B27">
              <w:rPr>
                <w:b w:val="0"/>
                <w:bCs/>
              </w:rPr>
              <w:t>– Software Engineer III</w:t>
            </w:r>
          </w:p>
        </w:tc>
        <w:tc>
          <w:tcPr>
            <w:tcW w:w="2960" w:type="dxa"/>
            <w:gridSpan w:val="2"/>
          </w:tcPr>
          <w:p w14:paraId="490CC778" w14:textId="77777777" w:rsidR="004A2532" w:rsidRDefault="004A2532" w:rsidP="00064087">
            <w:pPr>
              <w:pStyle w:val="Heading2"/>
              <w:jc w:val="right"/>
            </w:pPr>
            <w:r>
              <w:t>2009 - 2017</w:t>
            </w:r>
          </w:p>
        </w:tc>
      </w:tr>
      <w:tr w:rsidR="004A2532" w14:paraId="122362C4" w14:textId="77777777" w:rsidTr="00064087">
        <w:trPr>
          <w:trHeight w:val="657"/>
        </w:trPr>
        <w:tc>
          <w:tcPr>
            <w:tcW w:w="9350" w:type="dxa"/>
            <w:gridSpan w:val="5"/>
            <w:tcBorders>
              <w:bottom w:val="single" w:sz="24" w:space="0" w:color="008557" w:themeColor="accent3" w:themeTint="E6"/>
            </w:tcBorders>
          </w:tcPr>
          <w:p w14:paraId="4D7D2181" w14:textId="036198CE" w:rsidR="004A2532" w:rsidRPr="002466AB" w:rsidRDefault="00B35AA5" w:rsidP="00064087">
            <w:r>
              <w:t>Primarily worked</w:t>
            </w:r>
            <w:r w:rsidR="004A2532">
              <w:t xml:space="preserve"> on a patient tracking application: Oracle DB, Java backend, Flash displays, with a HTML/</w:t>
            </w:r>
            <w:r w:rsidR="00303F74">
              <w:t>jQuery</w:t>
            </w:r>
            <w:r w:rsidR="004A2532">
              <w:t>/CSS admin portal.</w:t>
            </w:r>
            <w:r w:rsidR="001413FE">
              <w:t xml:space="preserve"> But </w:t>
            </w:r>
            <w:r w:rsidR="00FC0E58">
              <w:t xml:space="preserve">was also responsible for implementing </w:t>
            </w:r>
            <w:r w:rsidR="001413FE">
              <w:t xml:space="preserve">a handful of small </w:t>
            </w:r>
            <w:r w:rsidR="00FC0E58">
              <w:t>web-based applications</w:t>
            </w:r>
            <w:r w:rsidR="001413FE">
              <w:t xml:space="preserve">, proof of concepts, and prototypes. </w:t>
            </w:r>
            <w:r w:rsidR="004A2532">
              <w:br/>
              <w:t xml:space="preserve">The last couple years there I </w:t>
            </w:r>
            <w:r w:rsidR="003A2563">
              <w:t>transitioned</w:t>
            </w:r>
            <w:r w:rsidR="00FC0E58">
              <w:t xml:space="preserve"> to working</w:t>
            </w:r>
            <w:r w:rsidR="004A2532">
              <w:t xml:space="preserve"> on </w:t>
            </w:r>
            <w:r>
              <w:t xml:space="preserve">a major initiative </w:t>
            </w:r>
            <w:r w:rsidR="004A2532">
              <w:t xml:space="preserve">rewriting an existing </w:t>
            </w:r>
            <w:r w:rsidR="00C04ACF">
              <w:t xml:space="preserve">perioperative documentation, scheduling, and billing </w:t>
            </w:r>
            <w:r>
              <w:t xml:space="preserve">desktop </w:t>
            </w:r>
            <w:r w:rsidR="004A2532">
              <w:t>application for the Cloud: SQL Server DB, C#, and Angular.</w:t>
            </w:r>
          </w:p>
          <w:p w14:paraId="547B1D64" w14:textId="77777777" w:rsidR="004A2532" w:rsidRDefault="004A2532" w:rsidP="00064087"/>
        </w:tc>
      </w:tr>
      <w:tr w:rsidR="004A2532" w14:paraId="3625DF63" w14:textId="77777777" w:rsidTr="00064087">
        <w:tc>
          <w:tcPr>
            <w:tcW w:w="9350" w:type="dxa"/>
            <w:gridSpan w:val="5"/>
            <w:tcBorders>
              <w:top w:val="single" w:sz="24" w:space="0" w:color="008557" w:themeColor="accent3" w:themeTint="E6"/>
            </w:tcBorders>
          </w:tcPr>
          <w:p w14:paraId="7290C015" w14:textId="77777777" w:rsidR="004A2532" w:rsidRDefault="00000000" w:rsidP="00064087">
            <w:pPr>
              <w:pStyle w:val="Heading1-Green"/>
            </w:pPr>
            <w:sdt>
              <w:sdtPr>
                <w:id w:val="-2028399445"/>
                <w:placeholder>
                  <w:docPart w:val="1FCE0A33E44C45509339D13EB9A7A5CB"/>
                </w:placeholder>
                <w:temporary/>
                <w:showingPlcHdr/>
                <w15:appearance w15:val="hidden"/>
              </w:sdtPr>
              <w:sdtContent>
                <w:r w:rsidR="004A2532">
                  <w:t>Education</w:t>
                </w:r>
              </w:sdtContent>
            </w:sdt>
          </w:p>
        </w:tc>
      </w:tr>
      <w:tr w:rsidR="004A2532" w14:paraId="5349647B" w14:textId="77777777" w:rsidTr="00064087">
        <w:tc>
          <w:tcPr>
            <w:tcW w:w="6390" w:type="dxa"/>
            <w:gridSpan w:val="3"/>
          </w:tcPr>
          <w:p w14:paraId="6B8A8F62" w14:textId="466A44A6" w:rsidR="004A2532" w:rsidRDefault="004A2532" w:rsidP="00064087">
            <w:pPr>
              <w:pStyle w:val="Heading2"/>
            </w:pPr>
            <w:r w:rsidRPr="00D72562">
              <w:t>B.S. Computer Science</w:t>
            </w:r>
            <w:r>
              <w:t xml:space="preserve"> | </w:t>
            </w:r>
            <w:r w:rsidRPr="00D72562">
              <w:t>Southern Polytechnic State University</w:t>
            </w:r>
          </w:p>
        </w:tc>
        <w:tc>
          <w:tcPr>
            <w:tcW w:w="2960" w:type="dxa"/>
            <w:gridSpan w:val="2"/>
          </w:tcPr>
          <w:p w14:paraId="3DAB9937" w14:textId="77777777" w:rsidR="004A2532" w:rsidRPr="00D72562" w:rsidRDefault="004A2532" w:rsidP="00064087">
            <w:pPr>
              <w:pStyle w:val="Heading2"/>
              <w:jc w:val="right"/>
            </w:pPr>
            <w:r w:rsidRPr="00D72562">
              <w:t>Graduation Fall 2008</w:t>
            </w:r>
          </w:p>
          <w:p w14:paraId="7B219B22" w14:textId="77777777" w:rsidR="004A2532" w:rsidRDefault="004A2532" w:rsidP="00064087">
            <w:pPr>
              <w:pStyle w:val="Heading2"/>
              <w:jc w:val="right"/>
            </w:pPr>
          </w:p>
        </w:tc>
      </w:tr>
    </w:tbl>
    <w:p w14:paraId="6797335E" w14:textId="6C82C6FE" w:rsidR="00B97621" w:rsidRPr="00E301C7" w:rsidRDefault="00B97621" w:rsidP="007B026C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C331B55" wp14:editId="2FAC76A7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3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763116F" id="Graphic 4" o:spid="_x0000_s1026" alt="&quot;&quot;" style="position:absolute;margin-left:0;margin-top:-14.4pt;width:37.45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" path="m,c392504,,710738,322421,710738,720090v,397669,-318234,720090,-710738,720090l,xe" fillcolor="#005d3d [3206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sectPr w:rsidR="00B97621" w:rsidRPr="00E301C7" w:rsidSect="00281B02">
      <w:pgSz w:w="12240" w:h="15840" w:code="1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4B3A" w14:textId="77777777" w:rsidR="00AB64C0" w:rsidRDefault="00AB64C0" w:rsidP="00BC73FC">
      <w:r>
        <w:separator/>
      </w:r>
    </w:p>
  </w:endnote>
  <w:endnote w:type="continuationSeparator" w:id="0">
    <w:p w14:paraId="0BEF96FA" w14:textId="77777777" w:rsidR="00AB64C0" w:rsidRDefault="00AB64C0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DFB0" w14:textId="77777777" w:rsidR="00AB64C0" w:rsidRDefault="00AB64C0" w:rsidP="00BC73FC">
      <w:r>
        <w:separator/>
      </w:r>
    </w:p>
  </w:footnote>
  <w:footnote w:type="continuationSeparator" w:id="0">
    <w:p w14:paraId="47C7D69E" w14:textId="77777777" w:rsidR="00AB64C0" w:rsidRDefault="00AB64C0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BC07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451103B"/>
    <w:multiLevelType w:val="hybridMultilevel"/>
    <w:tmpl w:val="CBAE6F14"/>
    <w:lvl w:ilvl="0" w:tplc="EE7A7CC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0BB3073"/>
    <w:multiLevelType w:val="hybridMultilevel"/>
    <w:tmpl w:val="4740D6DC"/>
    <w:lvl w:ilvl="0" w:tplc="F03270F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1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2"/>
  </w:num>
  <w:num w:numId="5" w16cid:durableId="984242123">
    <w:abstractNumId w:val="5"/>
  </w:num>
  <w:num w:numId="6" w16cid:durableId="854002118">
    <w:abstractNumId w:val="3"/>
  </w:num>
  <w:num w:numId="7" w16cid:durableId="9643203">
    <w:abstractNumId w:val="7"/>
  </w:num>
  <w:num w:numId="8" w16cid:durableId="1093819861">
    <w:abstractNumId w:val="4"/>
  </w:num>
  <w:num w:numId="9" w16cid:durableId="836651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56"/>
    <w:rsid w:val="00045C81"/>
    <w:rsid w:val="00060551"/>
    <w:rsid w:val="00064087"/>
    <w:rsid w:val="000761F2"/>
    <w:rsid w:val="000D52D4"/>
    <w:rsid w:val="00134534"/>
    <w:rsid w:val="001413FE"/>
    <w:rsid w:val="001506FF"/>
    <w:rsid w:val="001806C6"/>
    <w:rsid w:val="00180710"/>
    <w:rsid w:val="00192A9A"/>
    <w:rsid w:val="001942D3"/>
    <w:rsid w:val="001D7755"/>
    <w:rsid w:val="001F46F6"/>
    <w:rsid w:val="00210691"/>
    <w:rsid w:val="00210DDB"/>
    <w:rsid w:val="00232CC8"/>
    <w:rsid w:val="002343DC"/>
    <w:rsid w:val="002466AB"/>
    <w:rsid w:val="00281B02"/>
    <w:rsid w:val="002963C6"/>
    <w:rsid w:val="002A3BF6"/>
    <w:rsid w:val="002C35E3"/>
    <w:rsid w:val="002C6890"/>
    <w:rsid w:val="002D781C"/>
    <w:rsid w:val="00303F74"/>
    <w:rsid w:val="0030456C"/>
    <w:rsid w:val="00305371"/>
    <w:rsid w:val="003551E1"/>
    <w:rsid w:val="00365C93"/>
    <w:rsid w:val="00372BB5"/>
    <w:rsid w:val="00392D32"/>
    <w:rsid w:val="003A0A86"/>
    <w:rsid w:val="003A2563"/>
    <w:rsid w:val="003D1873"/>
    <w:rsid w:val="00405860"/>
    <w:rsid w:val="0046407A"/>
    <w:rsid w:val="00474FF0"/>
    <w:rsid w:val="00480FAD"/>
    <w:rsid w:val="00490320"/>
    <w:rsid w:val="004A2532"/>
    <w:rsid w:val="004A6B51"/>
    <w:rsid w:val="004A6BB1"/>
    <w:rsid w:val="004A796F"/>
    <w:rsid w:val="004B2D51"/>
    <w:rsid w:val="004B7D5B"/>
    <w:rsid w:val="004D6D56"/>
    <w:rsid w:val="004E244A"/>
    <w:rsid w:val="00500995"/>
    <w:rsid w:val="00515D95"/>
    <w:rsid w:val="005361DB"/>
    <w:rsid w:val="00544D56"/>
    <w:rsid w:val="0056750E"/>
    <w:rsid w:val="00594FC2"/>
    <w:rsid w:val="005B1FEA"/>
    <w:rsid w:val="005E3108"/>
    <w:rsid w:val="005E6612"/>
    <w:rsid w:val="005E760C"/>
    <w:rsid w:val="005F3608"/>
    <w:rsid w:val="006325D1"/>
    <w:rsid w:val="00636658"/>
    <w:rsid w:val="00636E9E"/>
    <w:rsid w:val="00652A5B"/>
    <w:rsid w:val="00670F88"/>
    <w:rsid w:val="006A34E4"/>
    <w:rsid w:val="006B03C1"/>
    <w:rsid w:val="006B4C79"/>
    <w:rsid w:val="006C78E7"/>
    <w:rsid w:val="006D50C6"/>
    <w:rsid w:val="00713365"/>
    <w:rsid w:val="00724932"/>
    <w:rsid w:val="0074491A"/>
    <w:rsid w:val="00756368"/>
    <w:rsid w:val="00763784"/>
    <w:rsid w:val="007760EB"/>
    <w:rsid w:val="007840DF"/>
    <w:rsid w:val="007A442A"/>
    <w:rsid w:val="007B026C"/>
    <w:rsid w:val="007F409C"/>
    <w:rsid w:val="00816075"/>
    <w:rsid w:val="00871A11"/>
    <w:rsid w:val="00873F2D"/>
    <w:rsid w:val="00891A52"/>
    <w:rsid w:val="008A1B27"/>
    <w:rsid w:val="008C4CB0"/>
    <w:rsid w:val="008C4DD8"/>
    <w:rsid w:val="008C5BB7"/>
    <w:rsid w:val="008D190D"/>
    <w:rsid w:val="008D57B9"/>
    <w:rsid w:val="00901E25"/>
    <w:rsid w:val="009413F2"/>
    <w:rsid w:val="009424AE"/>
    <w:rsid w:val="00945692"/>
    <w:rsid w:val="00946511"/>
    <w:rsid w:val="00986997"/>
    <w:rsid w:val="009B45BF"/>
    <w:rsid w:val="009B5EEB"/>
    <w:rsid w:val="009E4BA6"/>
    <w:rsid w:val="009E64B5"/>
    <w:rsid w:val="00A2231F"/>
    <w:rsid w:val="00A405BB"/>
    <w:rsid w:val="00A5540D"/>
    <w:rsid w:val="00AA1816"/>
    <w:rsid w:val="00AB64C0"/>
    <w:rsid w:val="00AC47EC"/>
    <w:rsid w:val="00AC7DE3"/>
    <w:rsid w:val="00B17DE0"/>
    <w:rsid w:val="00B35AA5"/>
    <w:rsid w:val="00B6431B"/>
    <w:rsid w:val="00B824D6"/>
    <w:rsid w:val="00B905A5"/>
    <w:rsid w:val="00B906AE"/>
    <w:rsid w:val="00B97621"/>
    <w:rsid w:val="00BA7BC6"/>
    <w:rsid w:val="00BC73FC"/>
    <w:rsid w:val="00C04ACF"/>
    <w:rsid w:val="00C107EE"/>
    <w:rsid w:val="00C42AB0"/>
    <w:rsid w:val="00C43902"/>
    <w:rsid w:val="00C44AFA"/>
    <w:rsid w:val="00C54BB4"/>
    <w:rsid w:val="00C57607"/>
    <w:rsid w:val="00C64995"/>
    <w:rsid w:val="00C835AD"/>
    <w:rsid w:val="00C970C6"/>
    <w:rsid w:val="00CA54A1"/>
    <w:rsid w:val="00CB737D"/>
    <w:rsid w:val="00CD2844"/>
    <w:rsid w:val="00CD76AB"/>
    <w:rsid w:val="00D10C95"/>
    <w:rsid w:val="00D32DAB"/>
    <w:rsid w:val="00D3444F"/>
    <w:rsid w:val="00D63C04"/>
    <w:rsid w:val="00D72562"/>
    <w:rsid w:val="00D729B0"/>
    <w:rsid w:val="00D81A50"/>
    <w:rsid w:val="00DA37BB"/>
    <w:rsid w:val="00DA6865"/>
    <w:rsid w:val="00DB22BA"/>
    <w:rsid w:val="00DB7481"/>
    <w:rsid w:val="00DC450B"/>
    <w:rsid w:val="00DC65EE"/>
    <w:rsid w:val="00DC6AB5"/>
    <w:rsid w:val="00E073AC"/>
    <w:rsid w:val="00E26A54"/>
    <w:rsid w:val="00E301C7"/>
    <w:rsid w:val="00E3049F"/>
    <w:rsid w:val="00E4582B"/>
    <w:rsid w:val="00E810A5"/>
    <w:rsid w:val="00E9557F"/>
    <w:rsid w:val="00E95D2E"/>
    <w:rsid w:val="00EF1947"/>
    <w:rsid w:val="00EF6169"/>
    <w:rsid w:val="00F56A81"/>
    <w:rsid w:val="00F62465"/>
    <w:rsid w:val="00F638C0"/>
    <w:rsid w:val="00F74CCB"/>
    <w:rsid w:val="00F81F69"/>
    <w:rsid w:val="00F9057D"/>
    <w:rsid w:val="00FC0E58"/>
    <w:rsid w:val="00FC7C8D"/>
    <w:rsid w:val="00FE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FC4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6B4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ixeldog/resume202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xeldog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leski\AppData\Roaming\Microsoft\Templates\Project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1A9290FA0648A68D7D2ACC3A020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80EE-2387-47BD-BE89-DEB38064DC07}"/>
      </w:docPartPr>
      <w:docPartBody>
        <w:p w:rsidR="00E304BD" w:rsidRDefault="001A5365" w:rsidP="001A5365">
          <w:pPr>
            <w:pStyle w:val="8C1A9290FA0648A68D7D2ACC3A020B88"/>
          </w:pPr>
          <w:r>
            <w:t>Experience</w:t>
          </w:r>
        </w:p>
      </w:docPartBody>
    </w:docPart>
    <w:docPart>
      <w:docPartPr>
        <w:name w:val="1FCE0A33E44C45509339D13EB9A7A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F59E-D1C6-41E2-9D9F-D06C65E8C083}"/>
      </w:docPartPr>
      <w:docPartBody>
        <w:p w:rsidR="00E304BD" w:rsidRDefault="001A5365" w:rsidP="001A5365">
          <w:pPr>
            <w:pStyle w:val="1FCE0A33E44C45509339D13EB9A7A5C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0"/>
    <w:rsid w:val="00134534"/>
    <w:rsid w:val="001A5365"/>
    <w:rsid w:val="003E59A0"/>
    <w:rsid w:val="00405860"/>
    <w:rsid w:val="004A56CD"/>
    <w:rsid w:val="004C6866"/>
    <w:rsid w:val="00500995"/>
    <w:rsid w:val="0053573E"/>
    <w:rsid w:val="005D1BA7"/>
    <w:rsid w:val="005D5B66"/>
    <w:rsid w:val="00756368"/>
    <w:rsid w:val="007F190C"/>
    <w:rsid w:val="00921963"/>
    <w:rsid w:val="00941272"/>
    <w:rsid w:val="00AC47EC"/>
    <w:rsid w:val="00C1208A"/>
    <w:rsid w:val="00CF5D6F"/>
    <w:rsid w:val="00D10C95"/>
    <w:rsid w:val="00D729B0"/>
    <w:rsid w:val="00D81A50"/>
    <w:rsid w:val="00DC450B"/>
    <w:rsid w:val="00E304BD"/>
    <w:rsid w:val="00F32F10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A9290FA0648A68D7D2ACC3A020B88">
    <w:name w:val="8C1A9290FA0648A68D7D2ACC3A020B88"/>
    <w:rsid w:val="001A5365"/>
  </w:style>
  <w:style w:type="paragraph" w:customStyle="1" w:styleId="1FCE0A33E44C45509339D13EB9A7A5CB">
    <w:name w:val="1FCE0A33E44C45509339D13EB9A7A5CB"/>
    <w:rsid w:val="001A5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6E77918-24ED-42D0-BA9C-BF2BA0861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8B2A47-1351-4AAD-89CA-211B9275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EF05A3-860E-428E-AD44-6676300368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resume.dotx</Template>
  <TotalTime>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2024-07-27T21:01:00Z</dcterms:created>
  <dcterms:modified xsi:type="dcterms:W3CDTF">2024-12-18T23:52:00Z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16ced2e6-bc9d-42b8-8aad-1e5cbc98e629_Enabled">
    <vt:lpwstr>true</vt:lpwstr>
  </property>
  <property fmtid="{D5CDD505-2E9C-101B-9397-08002B2CF9AE}" pid="4" name="MSIP_Label_16ced2e6-bc9d-42b8-8aad-1e5cbc98e629_SetDate">
    <vt:lpwstr>2024-07-27T21:01:59Z</vt:lpwstr>
  </property>
  <property fmtid="{D5CDD505-2E9C-101B-9397-08002B2CF9AE}" pid="5" name="MSIP_Label_16ced2e6-bc9d-42b8-8aad-1e5cbc98e629_Method">
    <vt:lpwstr>Privileged</vt:lpwstr>
  </property>
  <property fmtid="{D5CDD505-2E9C-101B-9397-08002B2CF9AE}" pid="6" name="MSIP_Label_16ced2e6-bc9d-42b8-8aad-1e5cbc98e629_Name">
    <vt:lpwstr>Public</vt:lpwstr>
  </property>
  <property fmtid="{D5CDD505-2E9C-101B-9397-08002B2CF9AE}" pid="7" name="MSIP_Label_16ced2e6-bc9d-42b8-8aad-1e5cbc98e629_SiteId">
    <vt:lpwstr>60ae198f-5c79-4366-b9bc-144b9d52c178</vt:lpwstr>
  </property>
  <property fmtid="{D5CDD505-2E9C-101B-9397-08002B2CF9AE}" pid="8" name="MSIP_Label_16ced2e6-bc9d-42b8-8aad-1e5cbc98e629_ActionId">
    <vt:lpwstr>818265a9-830a-42b7-a700-04f1c0b4700d</vt:lpwstr>
  </property>
  <property fmtid="{D5CDD505-2E9C-101B-9397-08002B2CF9AE}" pid="9" name="MSIP_Label_16ced2e6-bc9d-42b8-8aad-1e5cbc98e629_ContentBits">
    <vt:lpwstr>0</vt:lpwstr>
  </property>
</Properties>
</file>